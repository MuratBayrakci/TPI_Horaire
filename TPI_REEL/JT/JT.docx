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11551D" w:rsidTr="00CD44B1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1551D" w:rsidRDefault="0011551D" w:rsidP="005D312F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 : </w:t>
            </w:r>
            <w:r w:rsidR="00B77C9B">
              <w:rPr>
                <w:b/>
                <w:sz w:val="24"/>
              </w:rPr>
              <w:t>Bayrakci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1551D" w:rsidRDefault="006A4661" w:rsidP="005D312F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Prénom : </w:t>
            </w:r>
            <w:r w:rsidR="00B77C9B">
              <w:rPr>
                <w:b/>
                <w:sz w:val="24"/>
              </w:rPr>
              <w:t>Murat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551D" w:rsidRDefault="0011551D" w:rsidP="005D312F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Classe : </w:t>
            </w:r>
            <w:r w:rsidR="00B77C9B">
              <w:rPr>
                <w:b/>
                <w:sz w:val="24"/>
              </w:rPr>
              <w:t>3M3I2</w:t>
            </w:r>
          </w:p>
        </w:tc>
      </w:tr>
      <w:tr w:rsidR="0011551D" w:rsidTr="00CD44B1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1551D" w:rsidRDefault="0011551D" w:rsidP="005D31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Semaine N° : </w:t>
            </w:r>
            <w:r w:rsidR="009A30E5">
              <w:rPr>
                <w:b/>
                <w:sz w:val="24"/>
              </w:rPr>
              <w:t>-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1551D" w:rsidRDefault="0011551D" w:rsidP="009A30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Du</w:t>
            </w:r>
            <w:r w:rsidR="00B77C9B">
              <w:rPr>
                <w:b/>
                <w:sz w:val="24"/>
              </w:rPr>
              <w:t> </w:t>
            </w:r>
            <w:r w:rsidR="009A30E5">
              <w:rPr>
                <w:b/>
                <w:sz w:val="24"/>
              </w:rPr>
              <w:t>: 13.03.2017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1551D" w:rsidRDefault="0011551D" w:rsidP="009A30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Au </w:t>
            </w:r>
            <w:r w:rsidR="00E82E7C">
              <w:rPr>
                <w:b/>
                <w:sz w:val="24"/>
              </w:rPr>
              <w:t xml:space="preserve">: </w:t>
            </w:r>
            <w:r w:rsidR="009A30E5">
              <w:rPr>
                <w:b/>
                <w:sz w:val="24"/>
              </w:rPr>
              <w:t>-</w:t>
            </w: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551D" w:rsidRDefault="0011551D" w:rsidP="005D312F">
            <w:pPr>
              <w:pStyle w:val="Titre1"/>
              <w:rPr>
                <w:sz w:val="28"/>
              </w:rPr>
            </w:pPr>
            <w:r>
              <w:rPr>
                <w:sz w:val="28"/>
              </w:rP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11551D" w:rsidRDefault="0011551D" w:rsidP="005D312F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:rsidR="0011551D" w:rsidRDefault="0011551D" w:rsidP="000610F1">
            <w:pPr>
              <w:spacing w:line="360" w:lineRule="atLeast"/>
              <w:rPr>
                <w:sz w:val="24"/>
              </w:rPr>
            </w:pPr>
            <w:r>
              <w:rPr>
                <w:i/>
                <w:sz w:val="24"/>
                <w:u w:val="single"/>
              </w:rPr>
              <w:t>Lundi</w:t>
            </w:r>
            <w:r w:rsidR="007601CD">
              <w:rPr>
                <w:i/>
                <w:sz w:val="24"/>
                <w:u w:val="single"/>
              </w:rPr>
              <w:t xml:space="preserve"> 13.03.2017</w:t>
            </w:r>
            <w:r>
              <w:rPr>
                <w:i/>
                <w:sz w:val="24"/>
              </w:rPr>
              <w:t xml:space="preserve"> : </w:t>
            </w:r>
            <w:r w:rsidR="00A933B1">
              <w:rPr>
                <w:i/>
                <w:sz w:val="24"/>
              </w:rPr>
              <w:t>(4</w:t>
            </w:r>
            <w:r w:rsidR="003C5581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périodes)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40531A">
        <w:trPr>
          <w:cantSplit/>
          <w:trHeight w:val="289"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7601CD" w:rsidP="00DA4582">
            <w:pPr>
              <w:pStyle w:val="Pieddepage"/>
              <w:tabs>
                <w:tab w:val="clear" w:pos="4819"/>
                <w:tab w:val="clear" w:pos="9071"/>
              </w:tabs>
              <w:spacing w:line="360" w:lineRule="atLeast"/>
            </w:pPr>
            <w:r>
              <w:t>Lecture</w:t>
            </w:r>
            <w:r w:rsidR="009A30E5">
              <w:t xml:space="preserve"> du cahier des charges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1158BD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30E5" w:rsidRDefault="007601CD" w:rsidP="0023459B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Mise en place du </w:t>
            </w:r>
            <w:proofErr w:type="spellStart"/>
            <w:r>
              <w:rPr>
                <w:sz w:val="24"/>
              </w:rPr>
              <w:t>Trello</w:t>
            </w:r>
            <w:proofErr w:type="spellEnd"/>
            <w:r>
              <w:rPr>
                <w:sz w:val="24"/>
              </w:rPr>
              <w:t>, d’une liste de fonctionnalités et définition priorités des tâches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7601CD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C2869" w:rsidRDefault="007601CD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Création du Planning</w:t>
            </w:r>
            <w:r w:rsidR="00341F0A">
              <w:rPr>
                <w:sz w:val="24"/>
              </w:rPr>
              <w:t xml:space="preserve"> (Répartition des tâches)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341F0A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30E5" w:rsidRDefault="00341F0A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Création du Planning (Mise en place des périodes nécessaires aux tâches et dépendances)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341F0A" w:rsidP="007601CD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341F0A" w:rsidP="005D312F">
            <w:pPr>
              <w:spacing w:line="360" w:lineRule="atLeast"/>
              <w:rPr>
                <w:sz w:val="24"/>
              </w:rPr>
            </w:pPr>
            <w:r>
              <w:rPr>
                <w:i/>
                <w:sz w:val="24"/>
                <w:u w:val="single"/>
              </w:rPr>
              <w:t>Mardi</w:t>
            </w:r>
            <w:r>
              <w:rPr>
                <w:i/>
                <w:sz w:val="24"/>
              </w:rPr>
              <w:t>: 14.03.2017 (9 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41F0A" w:rsidRDefault="002F747E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Création du Schéma de la première vue</w:t>
            </w:r>
            <w:r w:rsidR="0087643D">
              <w:rPr>
                <w:sz w:val="24"/>
              </w:rPr>
              <w:t xml:space="preserve"> (sur papier)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2F747E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686BAE" w:rsidP="005D312F">
            <w:pPr>
              <w:spacing w:line="36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Re-Création</w:t>
            </w:r>
            <w:proofErr w:type="spellEnd"/>
            <w:r>
              <w:rPr>
                <w:sz w:val="24"/>
              </w:rPr>
              <w:t xml:space="preserve"> du Schéma de la première</w:t>
            </w:r>
            <w:r w:rsidR="0087643D">
              <w:rPr>
                <w:sz w:val="24"/>
              </w:rPr>
              <w:t xml:space="preserve"> vue</w:t>
            </w:r>
            <w:r>
              <w:rPr>
                <w:sz w:val="24"/>
              </w:rPr>
              <w:t xml:space="preserve"> car l’espace était mal utilisé</w:t>
            </w:r>
            <w:r w:rsidR="0087643D">
              <w:rPr>
                <w:sz w:val="24"/>
              </w:rPr>
              <w:t xml:space="preserve">  (sur papier)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686BAE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7D59F1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Création du Schéma de la seconde vue (sur papier)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84219B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CE4AFA" w:rsidP="009033F2">
            <w:pPr>
              <w:pStyle w:val="Pieddepage"/>
              <w:tabs>
                <w:tab w:val="clear" w:pos="4819"/>
                <w:tab w:val="clear" w:pos="9071"/>
              </w:tabs>
              <w:spacing w:line="360" w:lineRule="atLeast"/>
            </w:pPr>
            <w:r>
              <w:t>Création du protocole de test</w:t>
            </w:r>
            <w:r w:rsidR="00A427B1"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CE4AFA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9033F2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Fin du planning. Ajout des schémas et du planning dans </w:t>
            </w:r>
            <w:proofErr w:type="spellStart"/>
            <w:r>
              <w:rPr>
                <w:sz w:val="24"/>
              </w:rPr>
              <w:t>Trello</w:t>
            </w:r>
            <w:proofErr w:type="spellEnd"/>
            <w:r>
              <w:rPr>
                <w:sz w:val="24"/>
              </w:rPr>
              <w:t xml:space="preserve"> sous « Documentation 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9033F2" w:rsidP="005D312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Pr="00A933B1" w:rsidRDefault="0011551D" w:rsidP="000610F1">
            <w:pPr>
              <w:spacing w:line="360" w:lineRule="atLeast"/>
              <w:rPr>
                <w:i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4C1099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C1099" w:rsidRDefault="00F74AE6" w:rsidP="00BF5D1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Création du schéma réseau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1099" w:rsidRDefault="00F74AE6" w:rsidP="004C1099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C1099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C1099" w:rsidRDefault="00674D00" w:rsidP="00674D00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Lecture et </w:t>
            </w:r>
            <w:r w:rsidR="0040687D">
              <w:rPr>
                <w:sz w:val="24"/>
              </w:rPr>
              <w:t xml:space="preserve">Prise en main du site </w:t>
            </w:r>
            <w:proofErr w:type="spellStart"/>
            <w:r w:rsidR="0040687D">
              <w:rPr>
                <w:sz w:val="24"/>
              </w:rPr>
              <w:t>Hypercool</w:t>
            </w:r>
            <w:proofErr w:type="spellEnd"/>
            <w:r w:rsidR="0040687D"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1099" w:rsidRDefault="0040687D" w:rsidP="004C1099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C1099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C1099" w:rsidRDefault="00674D00" w:rsidP="004C1099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Tests de différentes </w:t>
            </w:r>
            <w:r w:rsidR="00075302">
              <w:rPr>
                <w:sz w:val="24"/>
              </w:rPr>
              <w:t>requêtes</w:t>
            </w:r>
            <w:r>
              <w:rPr>
                <w:sz w:val="24"/>
              </w:rPr>
              <w:t xml:space="preserve"> sur le site </w:t>
            </w:r>
            <w:proofErr w:type="spellStart"/>
            <w:r>
              <w:rPr>
                <w:sz w:val="24"/>
              </w:rPr>
              <w:t>Hypercool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C1099" w:rsidRDefault="00674D00" w:rsidP="004C1099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3B5" w:rsidRDefault="00A907A2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Analyse des données JSO</w:t>
            </w:r>
            <w:r w:rsidR="008F6207">
              <w:rPr>
                <w:sz w:val="24"/>
              </w:rPr>
              <w:t>N</w:t>
            </w:r>
            <w:r w:rsidR="001F7CA3">
              <w:rPr>
                <w:sz w:val="24"/>
              </w:rPr>
              <w:t xml:space="preserve"> reçues et rédaction de quelques questions à poser au client (choix du client par exemple)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3B5" w:rsidRDefault="00674D00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3B5" w:rsidRDefault="00A123B5" w:rsidP="00A123B5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3B5" w:rsidRDefault="00A123B5" w:rsidP="00A123B5">
            <w:pPr>
              <w:spacing w:line="360" w:lineRule="atLeast"/>
              <w:rPr>
                <w:sz w:val="24"/>
              </w:rPr>
            </w:pP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3ED0" w:rsidRDefault="003D3ED0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Lundi : 20.03.2017</w:t>
            </w:r>
            <w:r w:rsidR="00762C02">
              <w:rPr>
                <w:sz w:val="24"/>
              </w:rPr>
              <w:t xml:space="preserve"> (4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3B5" w:rsidRDefault="00A123B5" w:rsidP="00A123B5">
            <w:pPr>
              <w:spacing w:line="360" w:lineRule="atLeast"/>
              <w:rPr>
                <w:sz w:val="24"/>
              </w:rPr>
            </w:pP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3B5" w:rsidRDefault="003D3ED0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Changement des libellés des cartes du tableau « liste des fonctionnalités »</w:t>
            </w:r>
            <w:r w:rsidR="001F7CA3">
              <w:rPr>
                <w:sz w:val="24"/>
              </w:rPr>
              <w:t xml:space="preserve"> + création diagramme de flux </w:t>
            </w:r>
            <w:r w:rsidR="00B35628">
              <w:rPr>
                <w:sz w:val="24"/>
              </w:rPr>
              <w:t>de l’activité principal</w:t>
            </w:r>
            <w:r w:rsidR="00A91CFE">
              <w:rPr>
                <w:sz w:val="24"/>
              </w:rPr>
              <w:t xml:space="preserve"> + poser les questions au prof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3B5" w:rsidRDefault="003D3ED0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3B5" w:rsidRDefault="00A51838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Création du </w:t>
            </w:r>
            <w:proofErr w:type="spellStart"/>
            <w:r>
              <w:rPr>
                <w:sz w:val="24"/>
              </w:rPr>
              <w:t>layout</w:t>
            </w:r>
            <w:proofErr w:type="spellEnd"/>
            <w:r w:rsidR="00F051C9">
              <w:rPr>
                <w:sz w:val="24"/>
              </w:rPr>
              <w:t xml:space="preserve"> (simple)</w:t>
            </w:r>
            <w:r>
              <w:rPr>
                <w:sz w:val="24"/>
              </w:rPr>
              <w:t xml:space="preserve"> de la première activité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3B5" w:rsidRDefault="00A91CFE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3B5" w:rsidRDefault="00F051C9" w:rsidP="00F051C9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Création du code pour prendre l’id de la classe, puis utiliser cet id pour faire une seconde requête qui va nous renvoyer l’horaire Brut de la classe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3B5" w:rsidRDefault="00F051C9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3B5" w:rsidRDefault="00762C02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Création du code pour placer toutes les informations d’une branche dans un tableau (pas fini)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3B5" w:rsidRDefault="00762C02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3B5" w:rsidRDefault="00A123B5" w:rsidP="00A123B5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3B5" w:rsidRDefault="00A123B5" w:rsidP="00A123B5">
            <w:pPr>
              <w:spacing w:line="360" w:lineRule="atLeast"/>
              <w:rPr>
                <w:sz w:val="24"/>
              </w:rPr>
            </w:pP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3B5" w:rsidRDefault="00AF13A3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Mardi : 21.03.2017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3B5" w:rsidRDefault="00A123B5" w:rsidP="00A123B5">
            <w:pPr>
              <w:spacing w:line="360" w:lineRule="atLeast"/>
              <w:rPr>
                <w:sz w:val="24"/>
              </w:rPr>
            </w:pPr>
          </w:p>
        </w:tc>
      </w:tr>
      <w:tr w:rsidR="00AF13A3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13A3" w:rsidRDefault="002204CF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Relecture du code crée précédemment et simplification de quelques fonctions. Suite de la mise en place de données reçues dans des tableaux.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3A3" w:rsidRDefault="008F0063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F13A3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4CF" w:rsidRDefault="002204CF" w:rsidP="002204C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lastRenderedPageBreak/>
              <w:t>Mise en place des données dans les tableaux finie.</w:t>
            </w:r>
            <w:r w:rsidR="00F67AF6">
              <w:rPr>
                <w:sz w:val="24"/>
              </w:rPr>
              <w:t xml:space="preserve"> </w:t>
            </w:r>
            <w:r>
              <w:rPr>
                <w:sz w:val="24"/>
              </w:rPr>
              <w:t>Début du tri pour avoir l’horaire chronologique.</w:t>
            </w:r>
          </w:p>
          <w:p w:rsidR="00F67AF6" w:rsidRDefault="00F67AF6" w:rsidP="00A123B5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3A3" w:rsidRDefault="00F67AF6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F13A3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13A3" w:rsidRDefault="002204CF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Tri des tableaux mis en attente.</w:t>
            </w:r>
            <w:r w:rsidR="00E2680D">
              <w:rPr>
                <w:sz w:val="24"/>
              </w:rPr>
              <w:t xml:space="preserve"> </w:t>
            </w:r>
            <w:r w:rsidR="00406EB5">
              <w:rPr>
                <w:sz w:val="24"/>
              </w:rPr>
              <w:t xml:space="preserve"> Recherche de docu</w:t>
            </w:r>
            <w:r>
              <w:rPr>
                <w:sz w:val="24"/>
              </w:rPr>
              <w:t>mentation</w:t>
            </w:r>
            <w:r w:rsidR="00406EB5">
              <w:rPr>
                <w:sz w:val="24"/>
              </w:rPr>
              <w:t xml:space="preserve"> pour la</w:t>
            </w:r>
            <w:r>
              <w:rPr>
                <w:sz w:val="24"/>
              </w:rPr>
              <w:t xml:space="preserve"> création de </w:t>
            </w:r>
            <w:proofErr w:type="spellStart"/>
            <w:r>
              <w:rPr>
                <w:sz w:val="24"/>
              </w:rPr>
              <w:t>layouts</w:t>
            </w:r>
            <w:proofErr w:type="spellEnd"/>
            <w:r w:rsidR="00E2680D">
              <w:rPr>
                <w:sz w:val="24"/>
              </w:rPr>
              <w:t xml:space="preserve"> dynamique</w:t>
            </w:r>
            <w:r>
              <w:rPr>
                <w:sz w:val="24"/>
              </w:rPr>
              <w:t>s</w:t>
            </w:r>
            <w:r w:rsidR="00E2680D">
              <w:rPr>
                <w:sz w:val="24"/>
              </w:rPr>
              <w:t xml:space="preserve"> pour afficher les données</w:t>
            </w:r>
            <w:r>
              <w:rPr>
                <w:sz w:val="24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3A3" w:rsidRDefault="00E2680D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F13A3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F13A3" w:rsidRDefault="002204CF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Création de plusieurs fichiers </w:t>
            </w:r>
            <w:proofErr w:type="spellStart"/>
            <w:r>
              <w:rPr>
                <w:sz w:val="24"/>
              </w:rPr>
              <w:t>xml</w:t>
            </w:r>
            <w:proofErr w:type="spellEnd"/>
            <w:r>
              <w:rPr>
                <w:sz w:val="24"/>
              </w:rPr>
              <w:t xml:space="preserve"> dans /</w:t>
            </w:r>
            <w:proofErr w:type="spellStart"/>
            <w:r>
              <w:rPr>
                <w:sz w:val="24"/>
              </w:rPr>
              <w:t>drawable</w:t>
            </w:r>
            <w:proofErr w:type="spellEnd"/>
            <w:r>
              <w:rPr>
                <w:sz w:val="24"/>
              </w:rPr>
              <w:t xml:space="preserve"> pour le </w:t>
            </w:r>
            <w:proofErr w:type="spellStart"/>
            <w:r>
              <w:rPr>
                <w:sz w:val="24"/>
              </w:rPr>
              <w:t>layout</w:t>
            </w:r>
            <w:proofErr w:type="spellEnd"/>
            <w:r>
              <w:rPr>
                <w:sz w:val="24"/>
              </w:rPr>
              <w:t xml:space="preserve"> dynamique.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3A3" w:rsidRDefault="003D0A99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3B5" w:rsidRDefault="002204CF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Création du </w:t>
            </w:r>
            <w:proofErr w:type="spellStart"/>
            <w:r>
              <w:rPr>
                <w:sz w:val="24"/>
              </w:rPr>
              <w:t>layout</w:t>
            </w:r>
            <w:proofErr w:type="spellEnd"/>
            <w:r>
              <w:rPr>
                <w:sz w:val="24"/>
              </w:rPr>
              <w:t xml:space="preserve"> principal + tests. Aucun résultat positif. Pour ne pas perdre de temps, je décide de passer à la suite.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3B5" w:rsidRDefault="0042273B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378A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8AE" w:rsidRDefault="00F378AE" w:rsidP="002204C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Création du menu pour changer d’activité</w:t>
            </w:r>
            <w:r w:rsidR="002204CF">
              <w:rPr>
                <w:sz w:val="24"/>
              </w:rPr>
              <w:t xml:space="preserve"> et</w:t>
            </w:r>
            <w:r>
              <w:rPr>
                <w:sz w:val="24"/>
              </w:rPr>
              <w:t xml:space="preserve"> </w:t>
            </w:r>
            <w:r w:rsidR="002204CF">
              <w:rPr>
                <w:sz w:val="24"/>
              </w:rPr>
              <w:t>c</w:t>
            </w:r>
            <w:r>
              <w:rPr>
                <w:sz w:val="24"/>
              </w:rPr>
              <w:t>réation des boutons permettant de changer de jour/semaine</w:t>
            </w:r>
            <w:r w:rsidR="002204CF">
              <w:rPr>
                <w:sz w:val="24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F378AE" w:rsidRDefault="00F378AE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378A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8AE" w:rsidRDefault="00E04D5E" w:rsidP="00E04D5E">
            <w:pPr>
              <w:tabs>
                <w:tab w:val="left" w:pos="6225"/>
              </w:tabs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Résolution d’un bug qui faisait crash l’application quand aucun</w:t>
            </w:r>
            <w:r w:rsidR="002204CF">
              <w:rPr>
                <w:sz w:val="24"/>
              </w:rPr>
              <w:t>es</w:t>
            </w:r>
            <w:r>
              <w:rPr>
                <w:sz w:val="24"/>
              </w:rPr>
              <w:t xml:space="preserve"> données n’étaient reçu</w:t>
            </w:r>
            <w:r w:rsidR="002204CF">
              <w:rPr>
                <w:sz w:val="24"/>
              </w:rPr>
              <w:t>es</w:t>
            </w:r>
            <w:r>
              <w:rPr>
                <w:sz w:val="24"/>
              </w:rPr>
              <w:t>.</w:t>
            </w:r>
            <w:r w:rsidR="002204CF">
              <w:rPr>
                <w:sz w:val="24"/>
              </w:rPr>
              <w:t xml:space="preserve">  F</w:t>
            </w:r>
            <w:r>
              <w:rPr>
                <w:sz w:val="24"/>
              </w:rPr>
              <w:t>in des boutons permettant de changer jour/semaine</w:t>
            </w:r>
            <w:r w:rsidR="002204CF">
              <w:rPr>
                <w:sz w:val="24"/>
              </w:rPr>
              <w:t>, désormais fonctionnel.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F378AE" w:rsidRDefault="00E04D5E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378A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8AE" w:rsidRDefault="00FA0BCD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Mise en place de la date automatique dès le lancement de l’application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F378AE" w:rsidRDefault="00BE4A56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378A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8AE" w:rsidRDefault="00FA0BCD" w:rsidP="002204CF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Différents tests pour la création du </w:t>
            </w:r>
            <w:proofErr w:type="spellStart"/>
            <w:r>
              <w:rPr>
                <w:sz w:val="24"/>
              </w:rPr>
              <w:t>layout</w:t>
            </w:r>
            <w:proofErr w:type="spellEnd"/>
            <w:r>
              <w:rPr>
                <w:sz w:val="24"/>
              </w:rPr>
              <w:t xml:space="preserve"> dynamique (ajout d</w:t>
            </w:r>
            <w:r w:rsidR="002204CF">
              <w:rPr>
                <w:sz w:val="24"/>
              </w:rPr>
              <w:t xml:space="preserve">’un </w:t>
            </w:r>
            <w:proofErr w:type="spellStart"/>
            <w:r w:rsidR="002204CF">
              <w:rPr>
                <w:sz w:val="24"/>
              </w:rPr>
              <w:t>layout</w:t>
            </w:r>
            <w:proofErr w:type="spellEnd"/>
            <w:r w:rsidR="002204CF">
              <w:rPr>
                <w:sz w:val="24"/>
              </w:rPr>
              <w:t xml:space="preserve"> depuis le fichier java, ajout de plusieurs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textview</w:t>
            </w:r>
            <w:proofErr w:type="spellEnd"/>
            <w:r>
              <w:rPr>
                <w:sz w:val="24"/>
              </w:rPr>
              <w:t xml:space="preserve"> avec une boucle…)</w:t>
            </w:r>
            <w:r w:rsidR="00F1793F">
              <w:rPr>
                <w:sz w:val="24"/>
              </w:rPr>
              <w:t xml:space="preserve"> + décision de changer les </w:t>
            </w:r>
            <w:proofErr w:type="spellStart"/>
            <w:r w:rsidR="00F1793F">
              <w:rPr>
                <w:sz w:val="24"/>
              </w:rPr>
              <w:t>arrays</w:t>
            </w:r>
            <w:proofErr w:type="spellEnd"/>
            <w:r w:rsidR="00F1793F">
              <w:rPr>
                <w:sz w:val="24"/>
              </w:rPr>
              <w:t xml:space="preserve"> en </w:t>
            </w:r>
            <w:proofErr w:type="spellStart"/>
            <w:r w:rsidR="00F1793F">
              <w:rPr>
                <w:sz w:val="24"/>
              </w:rPr>
              <w:t>arraylist</w:t>
            </w:r>
            <w:proofErr w:type="spellEnd"/>
            <w:r w:rsidR="00F1793F">
              <w:rPr>
                <w:sz w:val="24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F378AE" w:rsidRDefault="00FA0BCD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32D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</w:tr>
      <w:tr w:rsidR="00B60D6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0D65" w:rsidRDefault="00B60D65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Lundi 27.03.2017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B60D65" w:rsidRDefault="00B60D65" w:rsidP="00A123B5">
            <w:pPr>
              <w:spacing w:line="360" w:lineRule="atLeast"/>
              <w:rPr>
                <w:sz w:val="24"/>
              </w:rPr>
            </w:pPr>
          </w:p>
        </w:tc>
      </w:tr>
      <w:tr w:rsidR="00B60D6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0D65" w:rsidRDefault="00E332DE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Démonstration du programme actuel au professeur. Lors de la vérification de mon code par M. </w:t>
            </w:r>
            <w:proofErr w:type="spellStart"/>
            <w:r>
              <w:rPr>
                <w:sz w:val="24"/>
              </w:rPr>
              <w:t>Saccheti</w:t>
            </w:r>
            <w:proofErr w:type="spellEnd"/>
            <w:r>
              <w:rPr>
                <w:sz w:val="24"/>
              </w:rPr>
              <w:t>, celui-ci m’a donné de nombreux conseils à mettre en place dans le code.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B60D65" w:rsidRDefault="00B60D65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D6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0D65" w:rsidRDefault="00E332DE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Ajouts des sources dans git. Changement dans le code, dorénavant, les données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reçues sont placées dans des </w:t>
            </w:r>
            <w:proofErr w:type="spellStart"/>
            <w:r>
              <w:rPr>
                <w:sz w:val="24"/>
              </w:rPr>
              <w:t>arrayslists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z w:val="24"/>
              </w:rPr>
              <w:t xml:space="preserve"> avant). Cela va être plus simple à utiliser par la suite. Mise en place des conseils donnés par M. </w:t>
            </w:r>
            <w:proofErr w:type="spellStart"/>
            <w:r>
              <w:rPr>
                <w:sz w:val="24"/>
              </w:rPr>
              <w:t>Sachetti</w:t>
            </w:r>
            <w:proofErr w:type="spellEnd"/>
            <w:r>
              <w:rPr>
                <w:sz w:val="24"/>
              </w:rPr>
              <w:t xml:space="preserve"> dont : Utilisation du fichier strings.xml, passage des certaines variables de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bool</w:t>
            </w:r>
            <w:proofErr w:type="spellEnd"/>
            <w:r>
              <w:rPr>
                <w:sz w:val="24"/>
              </w:rPr>
              <w:t>, création d’une nouvelle classe pour l’</w:t>
            </w:r>
            <w:proofErr w:type="spellStart"/>
            <w:r>
              <w:rPr>
                <w:sz w:val="24"/>
              </w:rPr>
              <w:t>asyncstask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B60D65" w:rsidRDefault="00B60D65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D6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0D65" w:rsidRDefault="00E340BD" w:rsidP="00E332DE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Création du use case</w:t>
            </w:r>
            <w:r w:rsidR="00E332DE">
              <w:rPr>
                <w:sz w:val="24"/>
              </w:rPr>
              <w:t xml:space="preserve"> (sur papier)</w:t>
            </w:r>
            <w:r>
              <w:rPr>
                <w:sz w:val="24"/>
              </w:rPr>
              <w:t xml:space="preserve"> et suite du</w:t>
            </w:r>
            <w:r w:rsidR="003A4B23">
              <w:rPr>
                <w:sz w:val="24"/>
              </w:rPr>
              <w:t xml:space="preserve"> </w:t>
            </w:r>
            <w:proofErr w:type="spellStart"/>
            <w:r w:rsidR="003A4B23">
              <w:rPr>
                <w:sz w:val="24"/>
              </w:rPr>
              <w:t>sorting</w:t>
            </w:r>
            <w:proofErr w:type="spellEnd"/>
            <w:r w:rsidR="00E332DE">
              <w:rPr>
                <w:sz w:val="24"/>
              </w:rPr>
              <w:t xml:space="preserve"> des tableaux</w:t>
            </w:r>
            <w:r w:rsidR="003A4B23">
              <w:rPr>
                <w:sz w:val="24"/>
              </w:rPr>
              <w:t xml:space="preserve"> cette fois ci avec </w:t>
            </w:r>
            <w:r w:rsidR="00E332DE">
              <w:rPr>
                <w:sz w:val="24"/>
              </w:rPr>
              <w:t>des</w:t>
            </w:r>
            <w:r w:rsidR="003A4B23">
              <w:rPr>
                <w:sz w:val="24"/>
              </w:rPr>
              <w:t xml:space="preserve"> </w:t>
            </w:r>
            <w:proofErr w:type="spellStart"/>
            <w:r w:rsidR="003A4B23">
              <w:rPr>
                <w:sz w:val="24"/>
              </w:rPr>
              <w:t>arraylists</w:t>
            </w:r>
            <w:proofErr w:type="spellEnd"/>
            <w:r w:rsidR="003A4B23">
              <w:rPr>
                <w:sz w:val="24"/>
              </w:rPr>
              <w:t>.</w:t>
            </w:r>
            <w:r w:rsidR="00E332DE"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B60D65" w:rsidRDefault="003A4B23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123B5" w:rsidRDefault="00E332DE" w:rsidP="00E332DE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Fin du </w:t>
            </w:r>
            <w:proofErr w:type="spellStart"/>
            <w:r>
              <w:rPr>
                <w:sz w:val="24"/>
              </w:rPr>
              <w:t>sorting</w:t>
            </w:r>
            <w:proofErr w:type="spellEnd"/>
            <w:r>
              <w:rPr>
                <w:sz w:val="24"/>
              </w:rPr>
              <w:t xml:space="preserve"> et a</w:t>
            </w:r>
            <w:r w:rsidR="00E340BD">
              <w:rPr>
                <w:sz w:val="24"/>
              </w:rPr>
              <w:t xml:space="preserve">jout de divers </w:t>
            </w:r>
            <w:proofErr w:type="spellStart"/>
            <w:r w:rsidR="00E340BD">
              <w:rPr>
                <w:sz w:val="24"/>
              </w:rPr>
              <w:t>try</w:t>
            </w:r>
            <w:proofErr w:type="spellEnd"/>
            <w:r w:rsidR="00E340BD">
              <w:rPr>
                <w:sz w:val="24"/>
              </w:rPr>
              <w:t xml:space="preserve">/catch au </w:t>
            </w:r>
            <w:proofErr w:type="spellStart"/>
            <w:r w:rsidR="00E340BD">
              <w:rPr>
                <w:sz w:val="24"/>
              </w:rPr>
              <w:t>Jsonobject</w:t>
            </w:r>
            <w:proofErr w:type="spellEnd"/>
            <w:r w:rsidR="00E340BD">
              <w:rPr>
                <w:sz w:val="24"/>
              </w:rPr>
              <w:t xml:space="preserve">. </w:t>
            </w:r>
            <w:r>
              <w:rPr>
                <w:sz w:val="24"/>
              </w:rPr>
              <w:t>Sinon ça faisait crash si rien n’était reçu</w:t>
            </w:r>
            <w:r w:rsidR="00E340BD">
              <w:rPr>
                <w:sz w:val="24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A123B5" w:rsidRDefault="00E340BD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32D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332DE" w:rsidRDefault="007D7BE9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Mardi 28.03.2017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</w:tr>
      <w:tr w:rsidR="00E332D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332DE" w:rsidRDefault="007D7BE9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Création du </w:t>
            </w:r>
            <w:proofErr w:type="spellStart"/>
            <w:r>
              <w:rPr>
                <w:sz w:val="24"/>
              </w:rPr>
              <w:t>layout</w:t>
            </w:r>
            <w:proofErr w:type="spellEnd"/>
            <w:r>
              <w:rPr>
                <w:sz w:val="24"/>
              </w:rPr>
              <w:t xml:space="preserve"> dynamique dont : Création des 2 fonctions pour créer le </w:t>
            </w:r>
            <w:proofErr w:type="spellStart"/>
            <w:r>
              <w:rPr>
                <w:sz w:val="24"/>
              </w:rPr>
              <w:t>layout</w:t>
            </w:r>
            <w:proofErr w:type="spellEnd"/>
            <w:r>
              <w:rPr>
                <w:sz w:val="24"/>
              </w:rPr>
              <w:t xml:space="preserve"> horizontal et vertical.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332DE" w:rsidRDefault="007D7BE9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32D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332DE" w:rsidRDefault="007D7BE9" w:rsidP="00A123B5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Mise en place 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</w:tr>
      <w:tr w:rsidR="00E332D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</w:tr>
      <w:tr w:rsidR="00E332D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</w:tr>
      <w:tr w:rsidR="00E332D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</w:tr>
      <w:tr w:rsidR="00E332DE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332DE" w:rsidRDefault="00E332DE" w:rsidP="00A123B5">
            <w:pPr>
              <w:spacing w:line="360" w:lineRule="atLeast"/>
              <w:rPr>
                <w:sz w:val="24"/>
              </w:rPr>
            </w:pPr>
          </w:p>
        </w:tc>
      </w:tr>
      <w:tr w:rsidR="00A123B5" w:rsidTr="00CD44B1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23B5" w:rsidRDefault="00A123B5" w:rsidP="00A123B5">
            <w:pPr>
              <w:spacing w:line="36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Visa: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3B5" w:rsidRDefault="00A123B5" w:rsidP="00A123B5">
            <w:pPr>
              <w:spacing w:line="360" w:lineRule="atLeast"/>
              <w:rPr>
                <w:sz w:val="24"/>
              </w:rPr>
            </w:pPr>
          </w:p>
        </w:tc>
      </w:tr>
    </w:tbl>
    <w:p w:rsidR="0011551D" w:rsidRDefault="0011551D" w:rsidP="0011551D">
      <w:pPr>
        <w:spacing w:line="360" w:lineRule="atLeast"/>
        <w:rPr>
          <w:sz w:val="24"/>
        </w:rPr>
      </w:pPr>
    </w:p>
    <w:p w:rsidR="0011551D" w:rsidRDefault="0011551D"/>
    <w:sectPr w:rsidR="0011551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B04" w:rsidRDefault="00BF7B04">
      <w:r>
        <w:separator/>
      </w:r>
    </w:p>
  </w:endnote>
  <w:endnote w:type="continuationSeparator" w:id="0">
    <w:p w:rsidR="00BF7B04" w:rsidRDefault="00BF7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581" w:rsidRPr="003C5581" w:rsidRDefault="003C5581" w:rsidP="003C5581">
    <w:pPr>
      <w:pStyle w:val="Pieddepage"/>
      <w:tabs>
        <w:tab w:val="clear" w:pos="4819"/>
      </w:tabs>
      <w:rPr>
        <w:sz w:val="20"/>
      </w:rPr>
    </w:pPr>
    <w:r w:rsidRPr="003C5581">
      <w:rPr>
        <w:sz w:val="20"/>
      </w:rPr>
      <w:fldChar w:fldCharType="begin"/>
    </w:r>
    <w:r w:rsidRPr="003C5581">
      <w:rPr>
        <w:sz w:val="20"/>
      </w:rPr>
      <w:instrText xml:space="preserve"> FILENAME </w:instrText>
    </w:r>
    <w:r w:rsidRPr="003C5581">
      <w:rPr>
        <w:sz w:val="20"/>
      </w:rPr>
      <w:fldChar w:fldCharType="separate"/>
    </w:r>
    <w:r w:rsidR="001F7CA3">
      <w:rPr>
        <w:noProof/>
        <w:sz w:val="20"/>
      </w:rPr>
      <w:t>JT.docx</w:t>
    </w:r>
    <w:r w:rsidRPr="003C5581">
      <w:rPr>
        <w:sz w:val="20"/>
      </w:rPr>
      <w:fldChar w:fldCharType="end"/>
    </w:r>
    <w:r w:rsidRPr="003C5581">
      <w:rPr>
        <w:sz w:val="20"/>
      </w:rPr>
      <w:tab/>
      <w:t xml:space="preserve">PSI : </w:t>
    </w:r>
    <w:r w:rsidRPr="003C5581">
      <w:rPr>
        <w:sz w:val="20"/>
      </w:rPr>
      <w:fldChar w:fldCharType="begin"/>
    </w:r>
    <w:r w:rsidRPr="003C5581">
      <w:rPr>
        <w:sz w:val="20"/>
      </w:rPr>
      <w:instrText xml:space="preserve"> DATE \@ "dd/MM/yyyy" </w:instrText>
    </w:r>
    <w:r w:rsidRPr="003C5581">
      <w:rPr>
        <w:sz w:val="20"/>
      </w:rPr>
      <w:fldChar w:fldCharType="separate"/>
    </w:r>
    <w:r w:rsidR="007D7BE9">
      <w:rPr>
        <w:noProof/>
        <w:sz w:val="20"/>
      </w:rPr>
      <w:t>28/03/2017</w:t>
    </w:r>
    <w:r w:rsidRPr="003C558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B04" w:rsidRDefault="00BF7B04">
      <w:r>
        <w:separator/>
      </w:r>
    </w:p>
  </w:footnote>
  <w:footnote w:type="continuationSeparator" w:id="0">
    <w:p w:rsidR="00BF7B04" w:rsidRDefault="00BF7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4"/>
      <w:gridCol w:w="6676"/>
      <w:gridCol w:w="1260"/>
    </w:tblGrid>
    <w:tr w:rsidR="003C5581">
      <w:trPr>
        <w:trHeight w:val="699"/>
        <w:jc w:val="center"/>
      </w:trPr>
      <w:tc>
        <w:tcPr>
          <w:tcW w:w="1774" w:type="dxa"/>
          <w:vAlign w:val="center"/>
        </w:tcPr>
        <w:p w:rsidR="003C5581" w:rsidRDefault="00BA32A9" w:rsidP="005D312F">
          <w:pPr>
            <w:pStyle w:val="En-tte"/>
            <w:tabs>
              <w:tab w:val="clear" w:pos="9072"/>
              <w:tab w:val="right" w:pos="9843"/>
            </w:tabs>
            <w:jc w:val="center"/>
          </w:pPr>
          <w:r w:rsidRPr="002E638C">
            <w:rPr>
              <w:rFonts w:asciiTheme="minorHAnsi" w:hAnsiTheme="minorHAnsi"/>
              <w:b/>
              <w:noProof/>
              <w:color w:val="C0C0C0"/>
              <w:sz w:val="10"/>
              <w:lang w:val="fr-CH" w:eastAsia="fr-CH"/>
            </w:rPr>
            <w:drawing>
              <wp:inline distT="0" distB="0" distL="0" distR="0" wp14:anchorId="3F1471CD" wp14:editId="0E5EAB74">
                <wp:extent cx="504825" cy="504825"/>
                <wp:effectExtent l="0" t="0" r="9525" b="9525"/>
                <wp:docPr id="6" name="Image 6" descr="M:\2013-2014\05 Modèles\Logos\et-cpln-logo_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9" descr="M:\2013-2014\05 Modèles\Logos\et-cpln-logo_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6" w:type="dxa"/>
          <w:vAlign w:val="center"/>
        </w:tcPr>
        <w:p w:rsidR="003C5581" w:rsidRPr="006E3A1B" w:rsidRDefault="003C5581" w:rsidP="005D312F">
          <w:pPr>
            <w:pStyle w:val="En-tte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JOURNAL DE TRAVAIL</w:t>
          </w:r>
        </w:p>
      </w:tc>
      <w:tc>
        <w:tcPr>
          <w:tcW w:w="1260" w:type="dxa"/>
          <w:vAlign w:val="center"/>
        </w:tcPr>
        <w:p w:rsidR="003C5581" w:rsidRDefault="003C5581" w:rsidP="0011551D">
          <w:pPr>
            <w:pStyle w:val="En-tte"/>
            <w:jc w:val="center"/>
            <w:rPr>
              <w:bCs/>
              <w:sz w:val="24"/>
              <w:szCs w:val="24"/>
            </w:rPr>
          </w:pPr>
          <w:r w:rsidRPr="0011551D">
            <w:rPr>
              <w:bCs/>
              <w:sz w:val="24"/>
              <w:szCs w:val="24"/>
            </w:rPr>
            <w:t>Année :</w:t>
          </w:r>
        </w:p>
        <w:p w:rsidR="003C5581" w:rsidRDefault="003C5581" w:rsidP="00CA6BF3">
          <w:pPr>
            <w:pStyle w:val="En-tte"/>
          </w:pPr>
          <w:r>
            <w:rPr>
              <w:bCs/>
              <w:sz w:val="24"/>
              <w:szCs w:val="24"/>
            </w:rPr>
            <w:t>20</w:t>
          </w:r>
          <w:r w:rsidR="00FD7582">
            <w:rPr>
              <w:bCs/>
              <w:sz w:val="24"/>
              <w:szCs w:val="24"/>
            </w:rPr>
            <w:t>1</w:t>
          </w:r>
          <w:r w:rsidR="00DD41CE">
            <w:rPr>
              <w:bCs/>
              <w:sz w:val="24"/>
              <w:szCs w:val="24"/>
            </w:rPr>
            <w:t>6</w:t>
          </w:r>
          <w:r w:rsidR="000610F1">
            <w:rPr>
              <w:bCs/>
              <w:sz w:val="24"/>
              <w:szCs w:val="24"/>
            </w:rPr>
            <w:t>-201</w:t>
          </w:r>
          <w:r w:rsidR="00DD41CE">
            <w:rPr>
              <w:bCs/>
              <w:sz w:val="24"/>
              <w:szCs w:val="24"/>
            </w:rPr>
            <w:t>7</w:t>
          </w:r>
        </w:p>
      </w:tc>
    </w:tr>
  </w:tbl>
  <w:p w:rsidR="003C5581" w:rsidRDefault="003C558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45"/>
    <w:rsid w:val="00044FAE"/>
    <w:rsid w:val="000610F1"/>
    <w:rsid w:val="00075302"/>
    <w:rsid w:val="000812B7"/>
    <w:rsid w:val="00081D89"/>
    <w:rsid w:val="000E2E35"/>
    <w:rsid w:val="000F52F1"/>
    <w:rsid w:val="00100832"/>
    <w:rsid w:val="0011551D"/>
    <w:rsid w:val="001158BD"/>
    <w:rsid w:val="001210D0"/>
    <w:rsid w:val="001217BD"/>
    <w:rsid w:val="0019668A"/>
    <w:rsid w:val="001B793A"/>
    <w:rsid w:val="001C17E5"/>
    <w:rsid w:val="001C6D81"/>
    <w:rsid w:val="001E49A8"/>
    <w:rsid w:val="001F4CFF"/>
    <w:rsid w:val="001F7CA3"/>
    <w:rsid w:val="002120E4"/>
    <w:rsid w:val="002204CF"/>
    <w:rsid w:val="00227BDF"/>
    <w:rsid w:val="0023459B"/>
    <w:rsid w:val="002360A6"/>
    <w:rsid w:val="0026596F"/>
    <w:rsid w:val="0027367A"/>
    <w:rsid w:val="00293B20"/>
    <w:rsid w:val="002B6844"/>
    <w:rsid w:val="002B7165"/>
    <w:rsid w:val="002D5F0C"/>
    <w:rsid w:val="002F747E"/>
    <w:rsid w:val="003067CC"/>
    <w:rsid w:val="00341F0A"/>
    <w:rsid w:val="003540F7"/>
    <w:rsid w:val="003659DA"/>
    <w:rsid w:val="003A4B23"/>
    <w:rsid w:val="003C2869"/>
    <w:rsid w:val="003C5581"/>
    <w:rsid w:val="003D0A99"/>
    <w:rsid w:val="003D3ED0"/>
    <w:rsid w:val="003D4AEC"/>
    <w:rsid w:val="00403DE0"/>
    <w:rsid w:val="00403ED1"/>
    <w:rsid w:val="0040531A"/>
    <w:rsid w:val="0040687D"/>
    <w:rsid w:val="00406EB5"/>
    <w:rsid w:val="0042273B"/>
    <w:rsid w:val="00424EF4"/>
    <w:rsid w:val="004318CC"/>
    <w:rsid w:val="00467736"/>
    <w:rsid w:val="004A6FB0"/>
    <w:rsid w:val="004C1099"/>
    <w:rsid w:val="004E3D8C"/>
    <w:rsid w:val="004F2FC7"/>
    <w:rsid w:val="005442EF"/>
    <w:rsid w:val="00561596"/>
    <w:rsid w:val="00584A63"/>
    <w:rsid w:val="005D312F"/>
    <w:rsid w:val="005E6F02"/>
    <w:rsid w:val="006128AE"/>
    <w:rsid w:val="0061720A"/>
    <w:rsid w:val="00670B7F"/>
    <w:rsid w:val="00674D00"/>
    <w:rsid w:val="00686BAE"/>
    <w:rsid w:val="006A4661"/>
    <w:rsid w:val="006C4745"/>
    <w:rsid w:val="006E6DC5"/>
    <w:rsid w:val="00705A41"/>
    <w:rsid w:val="00752561"/>
    <w:rsid w:val="007601CD"/>
    <w:rsid w:val="00762C02"/>
    <w:rsid w:val="00777265"/>
    <w:rsid w:val="007819BE"/>
    <w:rsid w:val="007A5767"/>
    <w:rsid w:val="007D59F1"/>
    <w:rsid w:val="007D7774"/>
    <w:rsid w:val="007D7BE9"/>
    <w:rsid w:val="007F419F"/>
    <w:rsid w:val="00821527"/>
    <w:rsid w:val="0084219B"/>
    <w:rsid w:val="0087643D"/>
    <w:rsid w:val="008F0063"/>
    <w:rsid w:val="008F6207"/>
    <w:rsid w:val="009033F2"/>
    <w:rsid w:val="00917986"/>
    <w:rsid w:val="0098700D"/>
    <w:rsid w:val="009A30E5"/>
    <w:rsid w:val="009C6503"/>
    <w:rsid w:val="009C681F"/>
    <w:rsid w:val="009D0DA3"/>
    <w:rsid w:val="009E152B"/>
    <w:rsid w:val="009E767F"/>
    <w:rsid w:val="00A123B5"/>
    <w:rsid w:val="00A21B92"/>
    <w:rsid w:val="00A427B1"/>
    <w:rsid w:val="00A51838"/>
    <w:rsid w:val="00A72DB5"/>
    <w:rsid w:val="00A907A2"/>
    <w:rsid w:val="00A91CFE"/>
    <w:rsid w:val="00A933B1"/>
    <w:rsid w:val="00AA2563"/>
    <w:rsid w:val="00AE4BE1"/>
    <w:rsid w:val="00AF13A3"/>
    <w:rsid w:val="00AF1C83"/>
    <w:rsid w:val="00AF5430"/>
    <w:rsid w:val="00B30DCD"/>
    <w:rsid w:val="00B35628"/>
    <w:rsid w:val="00B42DC5"/>
    <w:rsid w:val="00B60D65"/>
    <w:rsid w:val="00B630D1"/>
    <w:rsid w:val="00B71BB9"/>
    <w:rsid w:val="00B77212"/>
    <w:rsid w:val="00B77C9B"/>
    <w:rsid w:val="00B813DE"/>
    <w:rsid w:val="00B93A42"/>
    <w:rsid w:val="00BA32A9"/>
    <w:rsid w:val="00BB42AD"/>
    <w:rsid w:val="00BE4A56"/>
    <w:rsid w:val="00BF5D1F"/>
    <w:rsid w:val="00BF7B04"/>
    <w:rsid w:val="00C02DA4"/>
    <w:rsid w:val="00C10359"/>
    <w:rsid w:val="00C3377F"/>
    <w:rsid w:val="00C467A8"/>
    <w:rsid w:val="00C51AEE"/>
    <w:rsid w:val="00C97E39"/>
    <w:rsid w:val="00CA6BF3"/>
    <w:rsid w:val="00CC2846"/>
    <w:rsid w:val="00CD44B1"/>
    <w:rsid w:val="00CE3C2F"/>
    <w:rsid w:val="00CE4AFA"/>
    <w:rsid w:val="00CF1A77"/>
    <w:rsid w:val="00CF438C"/>
    <w:rsid w:val="00D30CBA"/>
    <w:rsid w:val="00D30FFA"/>
    <w:rsid w:val="00D351AA"/>
    <w:rsid w:val="00D55C35"/>
    <w:rsid w:val="00D76A43"/>
    <w:rsid w:val="00DA4582"/>
    <w:rsid w:val="00DD41CE"/>
    <w:rsid w:val="00DF2420"/>
    <w:rsid w:val="00E04D5E"/>
    <w:rsid w:val="00E1798F"/>
    <w:rsid w:val="00E2680D"/>
    <w:rsid w:val="00E332DE"/>
    <w:rsid w:val="00E340BD"/>
    <w:rsid w:val="00E50A0B"/>
    <w:rsid w:val="00E51551"/>
    <w:rsid w:val="00E70A1A"/>
    <w:rsid w:val="00E82E7C"/>
    <w:rsid w:val="00E85311"/>
    <w:rsid w:val="00EA1AD9"/>
    <w:rsid w:val="00EE3AFE"/>
    <w:rsid w:val="00EE7641"/>
    <w:rsid w:val="00F051C9"/>
    <w:rsid w:val="00F1793F"/>
    <w:rsid w:val="00F378AE"/>
    <w:rsid w:val="00F4323F"/>
    <w:rsid w:val="00F66F0A"/>
    <w:rsid w:val="00F67AF6"/>
    <w:rsid w:val="00F74AE6"/>
    <w:rsid w:val="00F8326A"/>
    <w:rsid w:val="00F95034"/>
    <w:rsid w:val="00F9700F"/>
    <w:rsid w:val="00FA0BCD"/>
    <w:rsid w:val="00FC5160"/>
    <w:rsid w:val="00FD7582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5ED56A34-D453-4849-A22C-D3230A76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51D"/>
  </w:style>
  <w:style w:type="paragraph" w:styleId="Titre1">
    <w:name w:val="heading 1"/>
    <w:basedOn w:val="Normal"/>
    <w:next w:val="Normal"/>
    <w:qFormat/>
    <w:rsid w:val="0011551D"/>
    <w:pPr>
      <w:keepNext/>
      <w:jc w:val="center"/>
      <w:outlineLvl w:val="0"/>
    </w:pPr>
    <w:rPr>
      <w:sz w:val="32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11551D"/>
    <w:pPr>
      <w:tabs>
        <w:tab w:val="center" w:pos="4819"/>
        <w:tab w:val="right" w:pos="9071"/>
      </w:tabs>
    </w:pPr>
    <w:rPr>
      <w:sz w:val="24"/>
    </w:rPr>
  </w:style>
  <w:style w:type="paragraph" w:styleId="En-tte">
    <w:name w:val="header"/>
    <w:basedOn w:val="Normal"/>
    <w:rsid w:val="0011551D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0610F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610F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acchetti\_Administration\mod_JournalTravail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mod_JournalTravail.dot</Template>
  <TotalTime>1521</TotalTime>
  <Pages>1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:</vt:lpstr>
    </vt:vector>
  </TitlesOfParts>
  <Company>CPLN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:</dc:title>
  <dc:creator>Utilisateur Windows</dc:creator>
  <cp:lastModifiedBy>Bayrakci Murat</cp:lastModifiedBy>
  <cp:revision>34</cp:revision>
  <cp:lastPrinted>2017-03-20T12:40:00Z</cp:lastPrinted>
  <dcterms:created xsi:type="dcterms:W3CDTF">2017-02-20T13:45:00Z</dcterms:created>
  <dcterms:modified xsi:type="dcterms:W3CDTF">2017-03-28T11:25:00Z</dcterms:modified>
</cp:coreProperties>
</file>